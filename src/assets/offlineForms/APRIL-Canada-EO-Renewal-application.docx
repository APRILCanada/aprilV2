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EE" w:rsidRDefault="00D90C97" w:rsidP="003A31E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E&amp;O RENEWAL</w:t>
      </w:r>
      <w:r w:rsidR="003A31EE" w:rsidRPr="003A31EE">
        <w:rPr>
          <w:rFonts w:ascii="Arial" w:hAnsi="Arial" w:cs="Arial"/>
          <w:b/>
          <w:sz w:val="22"/>
        </w:rPr>
        <w:t xml:space="preserve"> APPLICATION</w:t>
      </w:r>
      <w:r w:rsidR="00081DB1">
        <w:rPr>
          <w:rFonts w:ascii="Arial" w:hAnsi="Arial" w:cs="Arial"/>
          <w:b/>
          <w:sz w:val="22"/>
        </w:rPr>
        <w:t xml:space="preserve"> </w:t>
      </w:r>
    </w:p>
    <w:p w:rsidR="00081DB1" w:rsidRPr="00081DB1" w:rsidRDefault="00081DB1" w:rsidP="003A31E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r w:rsidRPr="00081DB1">
        <w:rPr>
          <w:rFonts w:ascii="Arial" w:hAnsi="Arial" w:cs="Arial"/>
          <w:sz w:val="22"/>
        </w:rPr>
        <w:t xml:space="preserve">or Policy # </w:t>
      </w:r>
      <w:r w:rsidRPr="00081DB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Pr="00081DB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081DB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081DB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Pr="00081DB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081DB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081DB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081DB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081DB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081DB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Pr="00081DB1">
        <w:rPr>
          <w:smallCaps/>
          <w:sz w:val="18"/>
          <w:szCs w:val="18"/>
          <w:u w:val="single"/>
          <w:lang w:val="en-CA"/>
        </w:rPr>
        <w:tab/>
      </w:r>
    </w:p>
    <w:p w:rsidR="008427EF" w:rsidRPr="001412D6" w:rsidRDefault="008427EF">
      <w:pPr>
        <w:rPr>
          <w:sz w:val="21"/>
        </w:rPr>
      </w:pPr>
    </w:p>
    <w:p w:rsidR="008427EF" w:rsidRPr="001412D6" w:rsidRDefault="008427EF">
      <w:pPr>
        <w:pStyle w:val="Heading3"/>
        <w:tabs>
          <w:tab w:val="center" w:pos="5400"/>
          <w:tab w:val="left" w:leader="underscore" w:pos="10064"/>
        </w:tabs>
        <w:spacing w:line="240" w:lineRule="auto"/>
      </w:pPr>
      <w:r w:rsidRPr="001412D6">
        <w:t>PLEASE ANSWER ALL QUESTIONS</w:t>
      </w:r>
    </w:p>
    <w:p w:rsidR="008427EF" w:rsidRPr="001412D6" w:rsidRDefault="008427EF">
      <w:pPr>
        <w:pStyle w:val="Heading3"/>
        <w:tabs>
          <w:tab w:val="center" w:pos="5400"/>
          <w:tab w:val="left" w:leader="underscore" w:pos="10064"/>
        </w:tabs>
        <w:spacing w:line="240" w:lineRule="auto"/>
      </w:pPr>
      <w:r w:rsidRPr="001412D6">
        <w:t>IF THEY DO NOT APPLY, INDICATE “N/A” - IF SPACE IS INSUFFICIENT PLEASE USE SEPARATE SHEETS</w:t>
      </w:r>
    </w:p>
    <w:p w:rsidR="008427EF" w:rsidRDefault="008427EF">
      <w:pPr>
        <w:rPr>
          <w:rFonts w:ascii="Arial" w:hAnsi="Arial"/>
          <w:sz w:val="20"/>
        </w:rPr>
      </w:pPr>
    </w:p>
    <w:p w:rsidR="006D5D0A" w:rsidRPr="004B16B8" w:rsidRDefault="006D5D0A" w:rsidP="002B4E3A">
      <w:pPr>
        <w:numPr>
          <w:ilvl w:val="0"/>
          <w:numId w:val="9"/>
        </w:numPr>
        <w:tabs>
          <w:tab w:val="left" w:pos="-1440"/>
        </w:tabs>
        <w:ind w:left="0" w:firstLine="0"/>
        <w:rPr>
          <w:rFonts w:ascii="Arial" w:hAnsi="Arial" w:cs="Arial"/>
          <w:sz w:val="18"/>
          <w:szCs w:val="18"/>
          <w:u w:val="single"/>
          <w:lang w:val="en-GB"/>
        </w:rPr>
      </w:pPr>
      <w:r w:rsidRPr="004B16B8">
        <w:rPr>
          <w:rFonts w:ascii="Arial" w:hAnsi="Arial" w:cs="Arial"/>
          <w:sz w:val="18"/>
          <w:szCs w:val="18"/>
          <w:lang w:val="en-GB"/>
        </w:rPr>
        <w:t xml:space="preserve">Name of </w:t>
      </w:r>
      <w:r w:rsidR="00D90C97">
        <w:rPr>
          <w:rFonts w:ascii="Arial" w:hAnsi="Arial" w:cs="Arial"/>
          <w:sz w:val="18"/>
          <w:szCs w:val="18"/>
          <w:lang w:val="en-GB"/>
        </w:rPr>
        <w:t>Insured</w:t>
      </w:r>
      <w:r w:rsidRPr="004B16B8">
        <w:rPr>
          <w:rFonts w:ascii="Arial" w:hAnsi="Arial" w:cs="Arial"/>
          <w:sz w:val="18"/>
          <w:szCs w:val="18"/>
          <w:lang w:val="en-GB"/>
        </w:rPr>
        <w:t xml:space="preserve">: </w:t>
      </w:r>
      <w:r w:rsidR="007D390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7D390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7D390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7D390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>
        <w:rPr>
          <w:smallCaps/>
          <w:sz w:val="18"/>
          <w:szCs w:val="18"/>
          <w:u w:val="single"/>
          <w:lang w:val="en-CA"/>
        </w:rPr>
        <w:tab/>
      </w:r>
      <w:r>
        <w:rPr>
          <w:smallCaps/>
          <w:sz w:val="18"/>
          <w:szCs w:val="18"/>
          <w:u w:val="single"/>
          <w:lang w:val="en-CA"/>
        </w:rPr>
        <w:tab/>
      </w:r>
      <w:r>
        <w:rPr>
          <w:smallCaps/>
          <w:sz w:val="18"/>
          <w:szCs w:val="18"/>
          <w:u w:val="single"/>
          <w:lang w:val="en-CA"/>
        </w:rPr>
        <w:tab/>
      </w:r>
      <w:r>
        <w:rPr>
          <w:smallCaps/>
          <w:sz w:val="18"/>
          <w:szCs w:val="18"/>
          <w:u w:val="single"/>
          <w:lang w:val="en-CA"/>
        </w:rPr>
        <w:tab/>
      </w:r>
      <w:r>
        <w:rPr>
          <w:smallCaps/>
          <w:sz w:val="18"/>
          <w:szCs w:val="18"/>
          <w:u w:val="single"/>
          <w:lang w:val="en-CA"/>
        </w:rPr>
        <w:tab/>
      </w:r>
      <w:r>
        <w:rPr>
          <w:smallCaps/>
          <w:sz w:val="18"/>
          <w:szCs w:val="18"/>
          <w:u w:val="single"/>
          <w:lang w:val="en-CA"/>
        </w:rPr>
        <w:tab/>
      </w:r>
    </w:p>
    <w:p w:rsidR="006D5D0A" w:rsidRDefault="006D5D0A" w:rsidP="006D5D0A">
      <w:pPr>
        <w:tabs>
          <w:tab w:val="left" w:pos="-1440"/>
        </w:tabs>
        <w:ind w:firstLine="426"/>
        <w:rPr>
          <w:rFonts w:ascii="Arial" w:hAnsi="Arial" w:cs="Arial"/>
          <w:sz w:val="18"/>
          <w:szCs w:val="18"/>
          <w:lang w:val="en-GB"/>
        </w:rPr>
      </w:pPr>
      <w:r w:rsidRPr="004B16B8">
        <w:rPr>
          <w:rFonts w:ascii="Arial" w:hAnsi="Arial" w:cs="Arial"/>
          <w:sz w:val="18"/>
          <w:szCs w:val="18"/>
          <w:lang w:val="en-GB"/>
        </w:rPr>
        <w:t xml:space="preserve">           </w:t>
      </w:r>
    </w:p>
    <w:p w:rsidR="00D90C97" w:rsidRPr="004B16B8" w:rsidRDefault="00D90C97" w:rsidP="006D5D0A">
      <w:pPr>
        <w:tabs>
          <w:tab w:val="left" w:pos="-1440"/>
        </w:tabs>
        <w:ind w:firstLine="426"/>
        <w:rPr>
          <w:rFonts w:ascii="Arial" w:hAnsi="Arial" w:cs="Arial"/>
          <w:sz w:val="18"/>
          <w:szCs w:val="18"/>
          <w:lang w:val="en-GB"/>
        </w:rPr>
      </w:pPr>
    </w:p>
    <w:p w:rsidR="00D90C97" w:rsidRPr="00D90C97" w:rsidRDefault="006D5D0A" w:rsidP="00D90C97">
      <w:pPr>
        <w:rPr>
          <w:rFonts w:ascii="Arial" w:hAnsi="Arial" w:cs="Arial"/>
          <w:sz w:val="18"/>
          <w:szCs w:val="18"/>
        </w:rPr>
      </w:pPr>
      <w:r w:rsidRPr="004B16B8">
        <w:rPr>
          <w:rFonts w:ascii="Arial" w:hAnsi="Arial" w:cs="Arial"/>
          <w:sz w:val="18"/>
          <w:szCs w:val="18"/>
          <w:lang w:val="en-GB"/>
        </w:rPr>
        <w:t>2.</w:t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="00D90C97" w:rsidRPr="00D90C97">
        <w:rPr>
          <w:rFonts w:ascii="Arial" w:hAnsi="Arial" w:cs="Arial"/>
          <w:sz w:val="18"/>
          <w:szCs w:val="18"/>
        </w:rPr>
        <w:t>Please state your annual revenue, broken down as follows:</w:t>
      </w:r>
    </w:p>
    <w:p w:rsidR="00D90C97" w:rsidRPr="00D90C97" w:rsidRDefault="00D90C97" w:rsidP="002B4E3A">
      <w:pPr>
        <w:tabs>
          <w:tab w:val="left" w:pos="-1440"/>
        </w:tabs>
        <w:rPr>
          <w:rFonts w:ascii="Arial" w:hAnsi="Arial" w:cs="Arial"/>
          <w:sz w:val="18"/>
          <w:szCs w:val="18"/>
        </w:rPr>
      </w:pPr>
    </w:p>
    <w:p w:rsidR="00D90C97" w:rsidRDefault="00D90C97" w:rsidP="002B4E3A">
      <w:pPr>
        <w:tabs>
          <w:tab w:val="left" w:pos="-1440"/>
        </w:tabs>
        <w:rPr>
          <w:rFonts w:ascii="Arial" w:hAnsi="Arial" w:cs="Arial"/>
          <w:sz w:val="18"/>
          <w:szCs w:val="18"/>
          <w:lang w:val="en-GB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2250"/>
        <w:gridCol w:w="1890"/>
        <w:gridCol w:w="2448"/>
      </w:tblGrid>
      <w:tr w:rsidR="00D90C97" w:rsidTr="00D90C97">
        <w:tc>
          <w:tcPr>
            <w:tcW w:w="3600" w:type="dxa"/>
          </w:tcPr>
          <w:p w:rsidR="00D90C97" w:rsidRDefault="00D90C97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50" w:type="dxa"/>
          </w:tcPr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Domestic</w:t>
            </w:r>
          </w:p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Revenue</w:t>
            </w:r>
          </w:p>
        </w:tc>
        <w:tc>
          <w:tcPr>
            <w:tcW w:w="1890" w:type="dxa"/>
          </w:tcPr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USA</w:t>
            </w:r>
          </w:p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Revenue</w:t>
            </w:r>
          </w:p>
        </w:tc>
        <w:tc>
          <w:tcPr>
            <w:tcW w:w="2448" w:type="dxa"/>
          </w:tcPr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Other Territory</w:t>
            </w:r>
          </w:p>
          <w:p w:rsidR="00D90C97" w:rsidRDefault="00D90C97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Revenue</w:t>
            </w:r>
          </w:p>
        </w:tc>
      </w:tr>
      <w:tr w:rsidR="00D90C97" w:rsidTr="00D90C97">
        <w:tc>
          <w:tcPr>
            <w:tcW w:w="3600" w:type="dxa"/>
          </w:tcPr>
          <w:p w:rsidR="00D90C97" w:rsidRPr="00D90C97" w:rsidRDefault="00D90C97" w:rsidP="00D90C97">
            <w:pPr>
              <w:rPr>
                <w:rFonts w:ascii="Arial" w:hAnsi="Arial" w:cs="Arial"/>
                <w:sz w:val="18"/>
                <w:szCs w:val="18"/>
              </w:rPr>
            </w:pPr>
            <w:r w:rsidRPr="00D90C97">
              <w:rPr>
                <w:rFonts w:ascii="Arial" w:hAnsi="Arial" w:cs="Arial"/>
                <w:sz w:val="18"/>
                <w:szCs w:val="18"/>
              </w:rPr>
              <w:t>Last complete financial year</w:t>
            </w:r>
          </w:p>
          <w:p w:rsidR="00D90C97" w:rsidRPr="00D90C97" w:rsidRDefault="00D90C97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50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0"/>
          </w:p>
        </w:tc>
        <w:tc>
          <w:tcPr>
            <w:tcW w:w="1890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1"/>
          </w:p>
        </w:tc>
        <w:tc>
          <w:tcPr>
            <w:tcW w:w="2448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2"/>
          </w:p>
        </w:tc>
      </w:tr>
      <w:tr w:rsidR="00D90C97" w:rsidTr="00D90C97">
        <w:tc>
          <w:tcPr>
            <w:tcW w:w="3600" w:type="dxa"/>
          </w:tcPr>
          <w:p w:rsidR="00D90C97" w:rsidRPr="00D90C97" w:rsidRDefault="00D90C97" w:rsidP="00D90C97">
            <w:pPr>
              <w:rPr>
                <w:rFonts w:ascii="Arial" w:hAnsi="Arial" w:cs="Arial"/>
                <w:sz w:val="18"/>
                <w:szCs w:val="18"/>
              </w:rPr>
            </w:pPr>
            <w:r w:rsidRPr="00D90C97">
              <w:rPr>
                <w:rFonts w:ascii="Arial" w:hAnsi="Arial" w:cs="Arial"/>
                <w:sz w:val="18"/>
                <w:szCs w:val="18"/>
              </w:rPr>
              <w:t>Current financial year (estimate)</w:t>
            </w:r>
          </w:p>
          <w:p w:rsidR="00D90C97" w:rsidRPr="00D90C97" w:rsidRDefault="00D90C97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50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3"/>
            <w:r w:rsidR="0091681A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90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4"/>
          </w:p>
        </w:tc>
        <w:tc>
          <w:tcPr>
            <w:tcW w:w="2448" w:type="dxa"/>
          </w:tcPr>
          <w:p w:rsidR="00D90C97" w:rsidRDefault="007D3909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5"/>
          </w:p>
        </w:tc>
      </w:tr>
    </w:tbl>
    <w:p w:rsidR="00D90C97" w:rsidRDefault="00D90C97" w:rsidP="002B4E3A">
      <w:pPr>
        <w:tabs>
          <w:tab w:val="left" w:pos="-1440"/>
        </w:tabs>
        <w:rPr>
          <w:rFonts w:ascii="Arial" w:hAnsi="Arial" w:cs="Arial"/>
          <w:sz w:val="18"/>
          <w:szCs w:val="18"/>
          <w:lang w:val="en-GB"/>
        </w:rPr>
      </w:pPr>
    </w:p>
    <w:p w:rsidR="008427EF" w:rsidRPr="001412D6" w:rsidRDefault="008427EF">
      <w:pPr>
        <w:ind w:left="720"/>
        <w:rPr>
          <w:rFonts w:ascii="Arial" w:hAnsi="Arial"/>
          <w:sz w:val="20"/>
          <w:u w:val="single"/>
          <w:lang w:val="en-GB"/>
        </w:rPr>
      </w:pPr>
      <w:r w:rsidRPr="001412D6">
        <w:rPr>
          <w:rFonts w:ascii="Arial" w:hAnsi="Arial"/>
          <w:sz w:val="20"/>
          <w:lang w:val="en-GB"/>
        </w:rPr>
        <w:t xml:space="preserve"> </w:t>
      </w:r>
      <w:r w:rsidRPr="001412D6">
        <w:rPr>
          <w:rFonts w:ascii="Arial" w:hAnsi="Arial"/>
          <w:sz w:val="20"/>
          <w:u w:val="single"/>
          <w:lang w:val="en-GB"/>
        </w:rPr>
        <w:t xml:space="preserve">                                                                            </w:t>
      </w:r>
    </w:p>
    <w:p w:rsidR="00D90C97" w:rsidRPr="0091681A" w:rsidRDefault="008427EF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  <w:u w:val="single"/>
          <w:lang w:val="en-GB"/>
        </w:rPr>
      </w:pPr>
      <w:r w:rsidRPr="006D5D0A">
        <w:rPr>
          <w:rFonts w:ascii="Arial" w:hAnsi="Arial" w:cs="Arial"/>
          <w:sz w:val="18"/>
          <w:szCs w:val="18"/>
          <w:lang w:val="en-GB"/>
        </w:rPr>
        <w:t>3.</w:t>
      </w:r>
      <w:r w:rsidRPr="006D5D0A">
        <w:rPr>
          <w:rFonts w:ascii="Arial" w:hAnsi="Arial" w:cs="Arial"/>
          <w:sz w:val="18"/>
          <w:szCs w:val="18"/>
          <w:lang w:val="en-GB"/>
        </w:rPr>
        <w:tab/>
      </w:r>
      <w:r w:rsidR="00D90C97">
        <w:rPr>
          <w:rFonts w:ascii="Arial" w:hAnsi="Arial" w:cs="Arial"/>
          <w:sz w:val="18"/>
          <w:szCs w:val="18"/>
          <w:lang w:val="en-GB"/>
        </w:rPr>
        <w:t xml:space="preserve">Please state the number of employees:   </w:t>
      </w:r>
      <w:r w:rsidR="007D3909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6" w:name="Text8"/>
      <w:r w:rsidR="0091681A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instrText xml:space="preserve"> FORMTEXT </w:instrText>
      </w:r>
      <w:r w:rsidR="007D3909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</w:r>
      <w:r w:rsidR="007D3909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separate"/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7D3909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end"/>
      </w:r>
      <w:bookmarkEnd w:id="6"/>
    </w:p>
    <w:p w:rsidR="00D90C97" w:rsidRDefault="00D90C97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  <w:lang w:val="en-GB"/>
        </w:rPr>
      </w:pPr>
    </w:p>
    <w:p w:rsidR="0015337B" w:rsidRPr="006D5D0A" w:rsidRDefault="0015337B">
      <w:pPr>
        <w:rPr>
          <w:rFonts w:ascii="Arial" w:hAnsi="Arial" w:cs="Arial"/>
          <w:sz w:val="18"/>
          <w:szCs w:val="18"/>
          <w:lang w:val="en-GB"/>
        </w:rPr>
      </w:pPr>
    </w:p>
    <w:p w:rsidR="00D90C97" w:rsidRPr="00D90C97" w:rsidRDefault="008427EF" w:rsidP="00D90C97">
      <w:pPr>
        <w:ind w:left="720" w:hanging="720"/>
        <w:rPr>
          <w:rFonts w:ascii="Arial" w:hAnsi="Arial" w:cs="Arial"/>
          <w:sz w:val="18"/>
          <w:szCs w:val="18"/>
        </w:rPr>
      </w:pPr>
      <w:r w:rsidRPr="006D5D0A">
        <w:rPr>
          <w:rFonts w:ascii="Arial" w:hAnsi="Arial" w:cs="Arial"/>
          <w:sz w:val="18"/>
          <w:szCs w:val="18"/>
          <w:lang w:val="en-GB"/>
        </w:rPr>
        <w:t>4.</w:t>
      </w:r>
      <w:r w:rsidRPr="006D5D0A">
        <w:rPr>
          <w:rFonts w:ascii="Arial" w:hAnsi="Arial" w:cs="Arial"/>
          <w:sz w:val="18"/>
          <w:szCs w:val="18"/>
          <w:lang w:val="en-GB"/>
        </w:rPr>
        <w:tab/>
      </w:r>
      <w:r w:rsidR="00D90C97" w:rsidRPr="00D90C97">
        <w:rPr>
          <w:rFonts w:ascii="Arial" w:hAnsi="Arial" w:cs="Arial"/>
          <w:sz w:val="18"/>
          <w:szCs w:val="18"/>
        </w:rPr>
        <w:t xml:space="preserve">Have there been any significant changes to your business activities or any of the other information supplied in  your last application form? </w:t>
      </w:r>
    </w:p>
    <w:p w:rsidR="00D90C97" w:rsidRPr="00D90C97" w:rsidRDefault="00D90C97" w:rsidP="00D90C97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014EC1">
        <w:rPr>
          <w:rFonts w:ascii="Arial" w:hAnsi="Arial" w:cs="Arial"/>
          <w:sz w:val="18"/>
          <w:szCs w:val="18"/>
          <w:lang w:val="en-CA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Yes</w:t>
      </w:r>
      <w:r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F91BDD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014EC1">
        <w:rPr>
          <w:rFonts w:ascii="Arial" w:hAnsi="Arial" w:cs="Arial"/>
          <w:sz w:val="18"/>
          <w:szCs w:val="18"/>
          <w:lang w:val="en-CA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No</w:t>
      </w:r>
      <w:r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Pr="006D5D0A">
        <w:rPr>
          <w:rFonts w:ascii="Arial" w:hAnsi="Arial" w:cs="Arial"/>
          <w:sz w:val="18"/>
          <w:szCs w:val="18"/>
          <w:lang w:val="en-GB"/>
        </w:rPr>
        <w:t xml:space="preserve"> </w:t>
      </w:r>
    </w:p>
    <w:p w:rsidR="00D90C97" w:rsidRDefault="00D90C97" w:rsidP="00D90C97">
      <w:pPr>
        <w:ind w:firstLine="720"/>
        <w:rPr>
          <w:rFonts w:ascii="Arial" w:hAnsi="Arial" w:cs="Arial"/>
          <w:sz w:val="18"/>
          <w:szCs w:val="18"/>
        </w:rPr>
      </w:pPr>
    </w:p>
    <w:p w:rsidR="00D90C97" w:rsidRDefault="00D90C97" w:rsidP="00D90C97">
      <w:pPr>
        <w:ind w:firstLine="720"/>
        <w:rPr>
          <w:rFonts w:ascii="Arial" w:hAnsi="Arial" w:cs="Arial"/>
          <w:sz w:val="18"/>
          <w:szCs w:val="18"/>
        </w:rPr>
      </w:pPr>
      <w:r w:rsidRPr="00D90C97">
        <w:rPr>
          <w:rFonts w:ascii="Arial" w:hAnsi="Arial" w:cs="Arial"/>
          <w:sz w:val="18"/>
          <w:szCs w:val="18"/>
        </w:rPr>
        <w:t>If yes, please detail any changes to your business activities below or attach details of other changes:</w:t>
      </w:r>
    </w:p>
    <w:p w:rsidR="00D90C97" w:rsidRPr="00D90C97" w:rsidRDefault="00D90C97" w:rsidP="00D90C97">
      <w:pPr>
        <w:ind w:firstLine="720"/>
        <w:rPr>
          <w:rFonts w:ascii="Arial" w:hAnsi="Arial" w:cs="Arial"/>
          <w:sz w:val="18"/>
          <w:szCs w:val="18"/>
        </w:rPr>
      </w:pPr>
    </w:p>
    <w:p w:rsidR="0015337B" w:rsidRPr="00D90C97" w:rsidRDefault="0015337B">
      <w:pPr>
        <w:ind w:firstLine="2880"/>
        <w:rPr>
          <w:rFonts w:ascii="Arial" w:hAnsi="Arial" w:cs="Arial"/>
          <w:sz w:val="6"/>
          <w:szCs w:val="10"/>
          <w:u w:val="single"/>
        </w:rPr>
      </w:pPr>
    </w:p>
    <w:p w:rsidR="008427EF" w:rsidRDefault="00D90C97">
      <w:pPr>
        <w:ind w:firstLine="2880"/>
        <w:rPr>
          <w:rFonts w:ascii="Arial" w:hAnsi="Arial" w:cs="Arial"/>
          <w:sz w:val="18"/>
          <w:szCs w:val="18"/>
          <w:u w:val="single"/>
          <w:lang w:val="en-GB"/>
        </w:rPr>
      </w:pPr>
      <w:r>
        <w:rPr>
          <w:rFonts w:ascii="Arial" w:hAnsi="Arial" w:cs="Arial"/>
          <w:sz w:val="18"/>
          <w:szCs w:val="18"/>
          <w:u w:val="single"/>
          <w:lang w:val="en-GB"/>
        </w:rPr>
        <w:t>Activity</w:t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  <w:t xml:space="preserve">              </w:t>
      </w:r>
      <w:r w:rsidR="00906FCB">
        <w:rPr>
          <w:rFonts w:ascii="Arial" w:hAnsi="Arial" w:cs="Arial"/>
          <w:sz w:val="18"/>
          <w:szCs w:val="18"/>
          <w:lang w:val="en-GB"/>
        </w:rPr>
        <w:tab/>
      </w:r>
      <w:r w:rsidR="00906FCB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 xml:space="preserve">   </w:t>
      </w:r>
      <w:r w:rsidR="008427EF" w:rsidRPr="006D5D0A">
        <w:rPr>
          <w:rFonts w:ascii="Arial" w:hAnsi="Arial" w:cs="Arial"/>
          <w:sz w:val="18"/>
          <w:szCs w:val="18"/>
          <w:u w:val="single"/>
          <w:lang w:val="en-GB"/>
        </w:rPr>
        <w:t>%</w:t>
      </w:r>
    </w:p>
    <w:p w:rsidR="0015337B" w:rsidRPr="0015337B" w:rsidRDefault="0015337B">
      <w:pPr>
        <w:ind w:firstLine="2880"/>
        <w:rPr>
          <w:rFonts w:ascii="Arial" w:hAnsi="Arial" w:cs="Arial"/>
          <w:sz w:val="6"/>
          <w:szCs w:val="6"/>
          <w:u w:val="single"/>
          <w:lang w:val="en-GB"/>
        </w:rPr>
      </w:pPr>
    </w:p>
    <w:p w:rsidR="0015337B" w:rsidRDefault="007D3909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15337B" w:rsidRPr="0015337B" w:rsidRDefault="0015337B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6"/>
          <w:szCs w:val="6"/>
          <w:u w:val="single"/>
          <w:shd w:val="clear" w:color="auto" w:fill="BFBFBF"/>
          <w:lang w:val="en-CA"/>
        </w:rPr>
      </w:pPr>
    </w:p>
    <w:p w:rsidR="0015337B" w:rsidRDefault="007D3909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15337B" w:rsidRPr="0015337B" w:rsidRDefault="0015337B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6"/>
          <w:szCs w:val="6"/>
          <w:u w:val="single"/>
          <w:shd w:val="clear" w:color="auto" w:fill="BFBFBF"/>
          <w:lang w:val="en-CA"/>
        </w:rPr>
      </w:pPr>
    </w:p>
    <w:p w:rsidR="008427EF" w:rsidRPr="006D5D0A" w:rsidRDefault="007D3909">
      <w:pPr>
        <w:tabs>
          <w:tab w:val="left" w:pos="720"/>
          <w:tab w:val="left" w:pos="6840"/>
        </w:tabs>
        <w:ind w:left="720"/>
        <w:rPr>
          <w:rFonts w:ascii="Arial" w:hAnsi="Arial" w:cs="Arial"/>
          <w:sz w:val="18"/>
          <w:szCs w:val="18"/>
          <w:u w:val="single"/>
          <w:lang w:val="en-GB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8427EF" w:rsidRPr="006D5D0A" w:rsidRDefault="008427EF">
      <w:pPr>
        <w:tabs>
          <w:tab w:val="left" w:pos="720"/>
          <w:tab w:val="left" w:pos="6840"/>
        </w:tabs>
        <w:ind w:left="720"/>
        <w:rPr>
          <w:rFonts w:ascii="Arial" w:hAnsi="Arial" w:cs="Arial"/>
          <w:sz w:val="18"/>
          <w:szCs w:val="18"/>
          <w:lang w:val="en-GB"/>
        </w:rPr>
      </w:pPr>
    </w:p>
    <w:p w:rsidR="00D90C97" w:rsidRPr="00D90C97" w:rsidRDefault="00D90C97" w:rsidP="00D90C97">
      <w:pPr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GB"/>
        </w:rPr>
        <w:t>5</w:t>
      </w:r>
      <w:r w:rsidRPr="006D5D0A">
        <w:rPr>
          <w:rFonts w:ascii="Arial" w:hAnsi="Arial" w:cs="Arial"/>
          <w:sz w:val="18"/>
          <w:szCs w:val="18"/>
          <w:lang w:val="en-GB"/>
        </w:rPr>
        <w:t>.</w:t>
      </w:r>
      <w:r w:rsidRPr="006D5D0A">
        <w:rPr>
          <w:rFonts w:ascii="Arial" w:hAnsi="Arial" w:cs="Arial"/>
          <w:sz w:val="18"/>
          <w:szCs w:val="18"/>
          <w:lang w:val="en-GB"/>
        </w:rPr>
        <w:tab/>
      </w:r>
      <w:r w:rsidRPr="00D90C97">
        <w:rPr>
          <w:rFonts w:ascii="Arial" w:hAnsi="Arial" w:cs="Arial"/>
          <w:sz w:val="18"/>
          <w:szCs w:val="18"/>
        </w:rPr>
        <w:t>Are you aware of any claims, loss, damage or circumstances which may give rise to a claim against any of the companies to be insured or any partners or directors thereof?</w:t>
      </w:r>
    </w:p>
    <w:p w:rsidR="0015337B" w:rsidRPr="00D90C97" w:rsidRDefault="00D90C97" w:rsidP="00D90C97">
      <w:pPr>
        <w:ind w:left="720"/>
        <w:rPr>
          <w:rFonts w:ascii="Arial" w:hAnsi="Arial" w:cs="Arial"/>
          <w:sz w:val="18"/>
          <w:szCs w:val="18"/>
          <w:lang w:val="en-GB"/>
        </w:rPr>
      </w:pPr>
      <w:r w:rsidRPr="00D90C97"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Pr="00D90C97">
        <w:rPr>
          <w:rFonts w:ascii="Arial" w:hAnsi="Arial" w:cs="Arial"/>
          <w:sz w:val="18"/>
          <w:szCs w:val="18"/>
        </w:rPr>
        <w:tab/>
      </w:r>
      <w:r w:rsidR="007D3909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D90C97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7D3909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D90C97">
        <w:rPr>
          <w:rFonts w:ascii="Arial" w:hAnsi="Arial" w:cs="Arial"/>
          <w:sz w:val="18"/>
          <w:szCs w:val="18"/>
          <w:lang w:val="en-CA"/>
        </w:rPr>
        <w:t xml:space="preserve"> </w:t>
      </w:r>
      <w:r w:rsidRPr="00D90C97">
        <w:rPr>
          <w:rFonts w:ascii="Arial" w:hAnsi="Arial" w:cs="Arial"/>
          <w:sz w:val="18"/>
          <w:szCs w:val="18"/>
          <w:lang w:val="en-GB"/>
        </w:rPr>
        <w:t>Yes</w:t>
      </w:r>
      <w:r w:rsidRPr="00D90C97">
        <w:rPr>
          <w:rFonts w:ascii="Arial" w:hAnsi="Arial" w:cs="Arial"/>
          <w:sz w:val="18"/>
          <w:szCs w:val="18"/>
          <w:lang w:val="en-GB"/>
        </w:rPr>
        <w:tab/>
      </w:r>
      <w:r w:rsidRPr="00D90C97">
        <w:rPr>
          <w:rFonts w:ascii="Arial" w:hAnsi="Arial" w:cs="Arial"/>
          <w:sz w:val="18"/>
          <w:szCs w:val="18"/>
          <w:lang w:val="en-GB"/>
        </w:rPr>
        <w:tab/>
      </w:r>
      <w:r w:rsidR="007D3909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D90C97">
        <w:rPr>
          <w:rFonts w:ascii="Arial" w:hAnsi="Arial" w:cs="Arial"/>
          <w:sz w:val="18"/>
          <w:szCs w:val="18"/>
          <w:shd w:val="clear" w:color="auto" w:fill="BFBFBF"/>
          <w:lang w:val="en-CA"/>
        </w:rPr>
        <w:instrText xml:space="preserve"> FORMCHECKBOX </w:instrText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7D3909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7D3909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D90C97">
        <w:rPr>
          <w:rFonts w:ascii="Arial" w:hAnsi="Arial" w:cs="Arial"/>
          <w:sz w:val="18"/>
          <w:szCs w:val="18"/>
          <w:lang w:val="en-CA"/>
        </w:rPr>
        <w:t xml:space="preserve"> </w:t>
      </w:r>
      <w:r w:rsidRPr="00D90C97">
        <w:rPr>
          <w:rFonts w:ascii="Arial" w:hAnsi="Arial" w:cs="Arial"/>
          <w:sz w:val="18"/>
          <w:szCs w:val="18"/>
          <w:lang w:val="en-GB"/>
        </w:rPr>
        <w:t>No</w:t>
      </w:r>
      <w:r w:rsidRPr="00D90C97">
        <w:rPr>
          <w:rFonts w:ascii="Arial" w:hAnsi="Arial" w:cs="Arial"/>
          <w:sz w:val="18"/>
          <w:szCs w:val="18"/>
          <w:lang w:val="en-GB"/>
        </w:rPr>
        <w:tab/>
      </w:r>
    </w:p>
    <w:p w:rsidR="0015337B" w:rsidRPr="00D90C97" w:rsidRDefault="0015337B">
      <w:pPr>
        <w:ind w:left="720"/>
        <w:rPr>
          <w:rFonts w:ascii="Arial" w:hAnsi="Arial" w:cs="Arial"/>
          <w:sz w:val="18"/>
          <w:szCs w:val="18"/>
          <w:lang w:val="en-GB"/>
        </w:rPr>
      </w:pPr>
    </w:p>
    <w:p w:rsidR="00D90C97" w:rsidRDefault="00D90C97" w:rsidP="00D90C97">
      <w:pPr>
        <w:rPr>
          <w:rFonts w:ascii="Arial" w:hAnsi="Arial" w:cs="Arial"/>
          <w:sz w:val="18"/>
          <w:szCs w:val="18"/>
        </w:rPr>
      </w:pPr>
    </w:p>
    <w:p w:rsidR="00D90C97" w:rsidRDefault="00D90C97" w:rsidP="00D90C97">
      <w:pPr>
        <w:ind w:left="720"/>
        <w:rPr>
          <w:rFonts w:ascii="Arial" w:hAnsi="Arial" w:cs="Arial"/>
          <w:sz w:val="18"/>
          <w:szCs w:val="18"/>
        </w:rPr>
      </w:pPr>
      <w:r w:rsidRPr="00D90C97">
        <w:rPr>
          <w:rFonts w:ascii="Arial" w:hAnsi="Arial" w:cs="Arial"/>
          <w:sz w:val="18"/>
          <w:szCs w:val="18"/>
        </w:rPr>
        <w:t>If yes, please attach full details including an explanation of the background of events, the maximum amount involved / claimed, the status of the claim(s) or circumstances and any reserve(s) or payment(s) made by you and / or by Insurers, and the dates of all developments and payments.</w:t>
      </w:r>
    </w:p>
    <w:p w:rsidR="00D90C97" w:rsidRDefault="00D90C97" w:rsidP="00D90C97">
      <w:pPr>
        <w:ind w:left="720"/>
        <w:rPr>
          <w:rFonts w:ascii="Arial" w:hAnsi="Arial" w:cs="Arial"/>
          <w:sz w:val="18"/>
          <w:szCs w:val="18"/>
        </w:rPr>
      </w:pPr>
    </w:p>
    <w:p w:rsidR="00D90C97" w:rsidRPr="00D90C97" w:rsidRDefault="00D90C97" w:rsidP="00D90C97">
      <w:pPr>
        <w:ind w:left="720"/>
        <w:rPr>
          <w:rFonts w:ascii="Arial" w:hAnsi="Arial" w:cs="Arial"/>
          <w:sz w:val="18"/>
          <w:szCs w:val="18"/>
        </w:rPr>
      </w:pPr>
    </w:p>
    <w:p w:rsidR="00D90C97" w:rsidRDefault="00D90C97" w:rsidP="0091681A">
      <w:pPr>
        <w:ind w:left="720"/>
        <w:rPr>
          <w:rFonts w:ascii="Arial" w:hAnsi="Arial" w:cs="Arial"/>
          <w:sz w:val="18"/>
          <w:szCs w:val="18"/>
        </w:rPr>
      </w:pPr>
      <w:r w:rsidRPr="00D90C97">
        <w:rPr>
          <w:rFonts w:ascii="Arial" w:hAnsi="Arial" w:cs="Arial"/>
          <w:sz w:val="18"/>
          <w:szCs w:val="18"/>
        </w:rPr>
        <w:t xml:space="preserve">I / we declare that after proper enquiry the statements and particulars given above are true and that I / we have not </w:t>
      </w:r>
      <w:proofErr w:type="spellStart"/>
      <w:r w:rsidRPr="00D90C97">
        <w:rPr>
          <w:rFonts w:ascii="Arial" w:hAnsi="Arial" w:cs="Arial"/>
          <w:sz w:val="18"/>
          <w:szCs w:val="18"/>
        </w:rPr>
        <w:t>mis</w:t>
      </w:r>
      <w:proofErr w:type="spellEnd"/>
      <w:r w:rsidRPr="00D90C97">
        <w:rPr>
          <w:rFonts w:ascii="Arial" w:hAnsi="Arial" w:cs="Arial"/>
          <w:sz w:val="18"/>
          <w:szCs w:val="18"/>
        </w:rPr>
        <w:t>-stated or suppressed any material fact.</w:t>
      </w:r>
    </w:p>
    <w:p w:rsidR="00D90C97" w:rsidRPr="00D90C97" w:rsidRDefault="00D90C97" w:rsidP="0091681A">
      <w:pPr>
        <w:ind w:left="720"/>
        <w:rPr>
          <w:rFonts w:ascii="Arial" w:hAnsi="Arial" w:cs="Arial"/>
          <w:sz w:val="18"/>
          <w:szCs w:val="18"/>
        </w:rPr>
      </w:pPr>
    </w:p>
    <w:p w:rsidR="00D90C97" w:rsidRPr="00D90C97" w:rsidRDefault="00D90C97" w:rsidP="0091681A">
      <w:pPr>
        <w:ind w:left="720"/>
        <w:rPr>
          <w:rFonts w:ascii="Arial" w:hAnsi="Arial" w:cs="Arial"/>
          <w:sz w:val="18"/>
          <w:szCs w:val="18"/>
        </w:rPr>
      </w:pPr>
      <w:r w:rsidRPr="00D90C97">
        <w:rPr>
          <w:rFonts w:ascii="Arial" w:hAnsi="Arial" w:cs="Arial"/>
          <w:sz w:val="18"/>
          <w:szCs w:val="18"/>
        </w:rPr>
        <w:t>I / we agree that this Application Form, together with any other material information supplied by me / us shall form the basis of any contract of insurance effected thereon.</w:t>
      </w:r>
    </w:p>
    <w:p w:rsidR="00D90C97" w:rsidRDefault="00D90C97" w:rsidP="0091681A">
      <w:pPr>
        <w:ind w:left="720"/>
        <w:rPr>
          <w:rFonts w:ascii="Arial" w:hAnsi="Arial" w:cs="Arial"/>
          <w:sz w:val="18"/>
          <w:szCs w:val="18"/>
        </w:rPr>
      </w:pPr>
    </w:p>
    <w:p w:rsidR="00D90C97" w:rsidRPr="00D90C97" w:rsidRDefault="00D90C97" w:rsidP="0091681A">
      <w:pPr>
        <w:ind w:left="720"/>
        <w:rPr>
          <w:rFonts w:ascii="Arial" w:hAnsi="Arial" w:cs="Arial"/>
          <w:sz w:val="18"/>
          <w:szCs w:val="18"/>
        </w:rPr>
      </w:pPr>
      <w:r w:rsidRPr="00D90C97">
        <w:rPr>
          <w:rFonts w:ascii="Arial" w:hAnsi="Arial" w:cs="Arial"/>
          <w:sz w:val="18"/>
          <w:szCs w:val="18"/>
        </w:rPr>
        <w:t>I / we undertake to inform Underwriters of any material alteration to these facts occurring before completion of the contract.</w:t>
      </w:r>
    </w:p>
    <w:p w:rsidR="00070031" w:rsidRPr="001412D6" w:rsidRDefault="00070031">
      <w:pPr>
        <w:jc w:val="both"/>
        <w:rPr>
          <w:rFonts w:ascii="Arial" w:hAnsi="Arial"/>
          <w:b/>
          <w:sz w:val="20"/>
          <w:lang w:val="en-GB"/>
        </w:rPr>
      </w:pPr>
    </w:p>
    <w:p w:rsidR="003A31EE" w:rsidRPr="004B16B8" w:rsidRDefault="003A31EE" w:rsidP="003A31EE">
      <w:pPr>
        <w:rPr>
          <w:rFonts w:ascii="Arial" w:hAnsi="Arial" w:cs="Arial"/>
          <w:sz w:val="18"/>
          <w:szCs w:val="18"/>
          <w:u w:val="single"/>
          <w:lang w:val="en-GB"/>
        </w:rPr>
      </w:pPr>
    </w:p>
    <w:p w:rsidR="00667AF9" w:rsidRDefault="007D3909" w:rsidP="00667AF9">
      <w:pPr>
        <w:ind w:firstLine="720"/>
        <w:rPr>
          <w:smallCaps/>
          <w:sz w:val="18"/>
          <w:szCs w:val="18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</w:p>
    <w:p w:rsidR="00667AF9" w:rsidRDefault="00667AF9" w:rsidP="003A31EE">
      <w:pPr>
        <w:rPr>
          <w:smallCaps/>
          <w:sz w:val="18"/>
          <w:szCs w:val="18"/>
          <w:lang w:val="en-CA"/>
        </w:rPr>
      </w:pPr>
      <w:r>
        <w:rPr>
          <w:smallCaps/>
          <w:sz w:val="18"/>
          <w:szCs w:val="18"/>
          <w:lang w:val="en-CA"/>
        </w:rPr>
        <w:tab/>
      </w:r>
      <w:r>
        <w:rPr>
          <w:rFonts w:ascii="Arial" w:hAnsi="Arial" w:cs="Arial"/>
          <w:sz w:val="18"/>
          <w:szCs w:val="18"/>
          <w:lang w:val="en-GB"/>
        </w:rPr>
        <w:t>Full Name</w:t>
      </w:r>
      <w:r>
        <w:rPr>
          <w:smallCaps/>
          <w:sz w:val="18"/>
          <w:szCs w:val="18"/>
          <w:lang w:val="en-CA"/>
        </w:rPr>
        <w:tab/>
      </w:r>
      <w:r>
        <w:rPr>
          <w:smallCaps/>
          <w:sz w:val="18"/>
          <w:szCs w:val="18"/>
          <w:lang w:val="en-CA"/>
        </w:rPr>
        <w:tab/>
      </w:r>
      <w:r>
        <w:rPr>
          <w:smallCaps/>
          <w:sz w:val="18"/>
          <w:szCs w:val="18"/>
          <w:lang w:val="en-CA"/>
        </w:rPr>
        <w:tab/>
      </w:r>
      <w:r>
        <w:rPr>
          <w:smallCaps/>
          <w:sz w:val="18"/>
          <w:szCs w:val="18"/>
          <w:lang w:val="en-CA"/>
        </w:rPr>
        <w:tab/>
      </w:r>
      <w:r>
        <w:rPr>
          <w:smallCaps/>
          <w:sz w:val="18"/>
          <w:szCs w:val="18"/>
          <w:lang w:val="en-CA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>S</w:t>
      </w:r>
      <w:r>
        <w:rPr>
          <w:rFonts w:ascii="Arial" w:hAnsi="Arial" w:cs="Arial"/>
          <w:sz w:val="18"/>
          <w:szCs w:val="18"/>
          <w:lang w:val="en-GB"/>
        </w:rPr>
        <w:t xml:space="preserve">ignature </w:t>
      </w:r>
    </w:p>
    <w:p w:rsidR="00667AF9" w:rsidRDefault="003A31EE" w:rsidP="003A31EE">
      <w:pPr>
        <w:rPr>
          <w:smallCaps/>
          <w:sz w:val="18"/>
          <w:szCs w:val="18"/>
          <w:lang w:val="en-CA"/>
        </w:rPr>
      </w:pPr>
      <w:r>
        <w:rPr>
          <w:smallCaps/>
          <w:sz w:val="18"/>
          <w:szCs w:val="18"/>
          <w:lang w:val="en-CA"/>
        </w:rPr>
        <w:tab/>
      </w:r>
    </w:p>
    <w:p w:rsidR="003A31EE" w:rsidRPr="007018DB" w:rsidRDefault="007D3909" w:rsidP="00667AF9">
      <w:pPr>
        <w:ind w:firstLine="720"/>
        <w:rPr>
          <w:rFonts w:ascii="Arial" w:hAnsi="Arial" w:cs="Arial"/>
          <w:sz w:val="18"/>
          <w:szCs w:val="18"/>
          <w:lang w:val="en-GB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67AF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</w:p>
    <w:p w:rsidR="003A31EE" w:rsidRPr="007018DB" w:rsidRDefault="003A31EE" w:rsidP="003A31EE">
      <w:pPr>
        <w:rPr>
          <w:rFonts w:ascii="Arial" w:hAnsi="Arial" w:cs="Arial"/>
          <w:sz w:val="6"/>
          <w:szCs w:val="6"/>
          <w:lang w:val="en-GB"/>
        </w:rPr>
      </w:pPr>
    </w:p>
    <w:p w:rsidR="003A31EE" w:rsidRPr="004B16B8" w:rsidRDefault="003A31EE" w:rsidP="003A31EE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>Title</w:t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="00667AF9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>Date</w:t>
      </w:r>
    </w:p>
    <w:sectPr w:rsidR="003A31EE" w:rsidRPr="004B16B8" w:rsidSect="00081D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 w:code="1"/>
      <w:pgMar w:top="720" w:right="720" w:bottom="720" w:left="720" w:header="432" w:footer="34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B61" w:rsidRDefault="00560B61">
      <w:r>
        <w:separator/>
      </w:r>
    </w:p>
  </w:endnote>
  <w:endnote w:type="continuationSeparator" w:id="0">
    <w:p w:rsidR="00560B61" w:rsidRDefault="00560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B1" w:rsidRDefault="00081D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10572"/>
      <w:gridCol w:w="222"/>
      <w:gridCol w:w="222"/>
    </w:tblGrid>
    <w:tr w:rsidR="00672A6A" w:rsidRPr="004B16B8" w:rsidTr="00E378D6">
      <w:trPr>
        <w:trHeight w:val="602"/>
      </w:trPr>
      <w:tc>
        <w:tcPr>
          <w:tcW w:w="3434" w:type="dxa"/>
        </w:tcPr>
        <w:tbl>
          <w:tblPr>
            <w:tblW w:w="10407" w:type="dxa"/>
            <w:jc w:val="center"/>
            <w:tblLook w:val="04A0"/>
          </w:tblPr>
          <w:tblGrid>
            <w:gridCol w:w="1843"/>
            <w:gridCol w:w="2410"/>
            <w:gridCol w:w="2297"/>
            <w:gridCol w:w="2014"/>
            <w:gridCol w:w="1843"/>
          </w:tblGrid>
          <w:tr w:rsidR="00081DB1" w:rsidRPr="00942025" w:rsidTr="00DE425D">
            <w:trPr>
              <w:trHeight w:val="627"/>
              <w:jc w:val="center"/>
            </w:trPr>
            <w:tc>
              <w:tcPr>
                <w:tcW w:w="1843" w:type="dxa"/>
                <w:hideMark/>
              </w:tcPr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 xml:space="preserve">#100 1400 1st Street SW 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Calgary, AB T2R 0V8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Tel.: 1-855-745-1010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 xml:space="preserve">Fax: (403) </w:t>
                </w:r>
                <w:r w:rsidRPr="00942025"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  <w:t>237-9976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calgary@april.ca</w:t>
                </w:r>
              </w:p>
            </w:tc>
            <w:tc>
              <w:tcPr>
                <w:tcW w:w="2410" w:type="dxa"/>
                <w:hideMark/>
              </w:tcPr>
              <w:p w:rsidR="00081DB1" w:rsidRPr="002D12D6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fr-FR"/>
                  </w:rPr>
                </w:pPr>
                <w:r w:rsidRPr="002D12D6">
                  <w:rPr>
                    <w:rFonts w:ascii="Arial" w:hAnsi="Arial" w:cs="Arial"/>
                    <w:color w:val="6B6351"/>
                    <w:sz w:val="12"/>
                    <w:lang w:val="fr-FR"/>
                  </w:rPr>
                  <w:t>4405, boulevard Lapinière (Head office) Brossard, QC J4Z 3T5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Tel.: 1-855-745-1010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Fax</w:t>
                </w: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: (450) 672-5533</w:t>
                </w:r>
              </w:p>
            </w:tc>
            <w:tc>
              <w:tcPr>
                <w:tcW w:w="2297" w:type="dxa"/>
                <w:hideMark/>
              </w:tcPr>
              <w:p w:rsidR="00081DB1" w:rsidRPr="002D12D6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fr-FR"/>
                  </w:rPr>
                </w:pPr>
                <w:r w:rsidRPr="002D12D6">
                  <w:rPr>
                    <w:rFonts w:ascii="Arial" w:hAnsi="Arial" w:cs="Arial"/>
                    <w:color w:val="6B6351"/>
                    <w:sz w:val="12"/>
                    <w:szCs w:val="14"/>
                    <w:lang w:val="fr-FR"/>
                  </w:rPr>
                  <w:t>2550, boulevard Daniel-Johnson,</w:t>
                </w:r>
              </w:p>
              <w:p w:rsidR="00081DB1" w:rsidRPr="002D12D6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fr-FR"/>
                  </w:rPr>
                </w:pPr>
                <w:r w:rsidRPr="002D12D6">
                  <w:rPr>
                    <w:rFonts w:ascii="Arial" w:hAnsi="Arial" w:cs="Arial"/>
                    <w:color w:val="6B6351"/>
                    <w:sz w:val="12"/>
                    <w:szCs w:val="14"/>
                    <w:lang w:val="fr-FR"/>
                  </w:rPr>
                  <w:t xml:space="preserve"> #420 Laval, Québec H7T 2L1</w:t>
                </w:r>
                <w:r w:rsidRPr="002D12D6">
                  <w:rPr>
                    <w:color w:val="6B6351"/>
                    <w:sz w:val="12"/>
                    <w:szCs w:val="14"/>
                    <w:lang w:val="fr-FR"/>
                  </w:rPr>
                  <w:t> 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  <w:t>Tel.: 1-855-745-1010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  <w:t>Fax: 450-681-7313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enterprise@april.ca</w:t>
                </w:r>
              </w:p>
            </w:tc>
            <w:tc>
              <w:tcPr>
                <w:tcW w:w="2014" w:type="dxa"/>
                <w:hideMark/>
              </w:tcPr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 xml:space="preserve">235 </w:t>
                </w:r>
                <w:proofErr w:type="spellStart"/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Yorkland</w:t>
                </w:r>
                <w:proofErr w:type="spellEnd"/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 xml:space="preserve"> Blvd., Suite 1100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Toronto, Ontario M2J 4Y8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Tel.: 1-855-745-1010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Fax: (416) 925-7260</w:t>
                </w:r>
              </w:p>
              <w:p w:rsidR="00081DB1" w:rsidRPr="00942025" w:rsidRDefault="00081DB1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  <w:t>toronto@april.ca</w:t>
                </w:r>
              </w:p>
            </w:tc>
            <w:tc>
              <w:tcPr>
                <w:tcW w:w="1843" w:type="dxa"/>
                <w:vAlign w:val="bottom"/>
              </w:tcPr>
              <w:sdt>
                <w:sdtPr>
                  <w:rPr>
                    <w:rFonts w:ascii="Calibri" w:hAnsi="Calibri" w:cs="Arial"/>
                    <w:color w:val="6B6351"/>
                    <w:lang w:val="en-CA"/>
                  </w:rPr>
                  <w:id w:val="-269468291"/>
                  <w:docPartObj>
                    <w:docPartGallery w:val="Page Numbers (Bottom of Page)"/>
                    <w:docPartUnique/>
                  </w:docPartObj>
                </w:sdtPr>
                <w:sdtContent>
                  <w:sdt>
                    <w:sdtPr>
                      <w:rPr>
                        <w:rFonts w:ascii="Calibri" w:hAnsi="Calibri" w:cs="Arial"/>
                        <w:color w:val="6B6351"/>
                        <w:lang w:val="en-CA"/>
                      </w:rPr>
                      <w:id w:val="122764788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081DB1" w:rsidRPr="00942025" w:rsidRDefault="00081DB1" w:rsidP="00DE425D">
                        <w:pPr>
                          <w:tabs>
                            <w:tab w:val="center" w:pos="4680"/>
                            <w:tab w:val="right" w:pos="9360"/>
                          </w:tabs>
                          <w:jc w:val="right"/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</w:pPr>
                        <w:r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t xml:space="preserve">Page 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begin"/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instrText>PAGE</w:instrTex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separate"/>
                        </w:r>
                        <w:r w:rsidR="00E51154">
                          <w:rPr>
                            <w:rFonts w:ascii="Calibri" w:hAnsi="Calibri" w:cs="Arial"/>
                            <w:noProof/>
                            <w:color w:val="6B6351"/>
                            <w:lang w:val="en-CA"/>
                          </w:rPr>
                          <w:t>1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end"/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t xml:space="preserve"> of 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begin"/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instrText>NUMPAGES</w:instrTex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separate"/>
                        </w:r>
                        <w:r w:rsidR="00E51154">
                          <w:rPr>
                            <w:rFonts w:ascii="Calibri" w:hAnsi="Calibri" w:cs="Arial"/>
                            <w:noProof/>
                            <w:color w:val="6B6351"/>
                            <w:lang w:val="en-CA"/>
                          </w:rPr>
                          <w:t>1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081DB1" w:rsidRPr="00942025" w:rsidRDefault="00081DB1" w:rsidP="00DE425D">
                <w:pPr>
                  <w:jc w:val="center"/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</w:p>
            </w:tc>
          </w:tr>
        </w:tbl>
        <w:p w:rsidR="00672A6A" w:rsidRPr="004B16B8" w:rsidRDefault="00672A6A" w:rsidP="00E378D6">
          <w:pPr>
            <w:ind w:left="284"/>
            <w:rPr>
              <w:rFonts w:ascii="Arial" w:hAnsi="Arial" w:cs="Arial"/>
              <w:sz w:val="14"/>
              <w:lang w:val="fr-FR"/>
            </w:rPr>
          </w:pPr>
        </w:p>
      </w:tc>
      <w:tc>
        <w:tcPr>
          <w:tcW w:w="3434" w:type="dxa"/>
        </w:tcPr>
        <w:p w:rsidR="00672A6A" w:rsidRPr="004B16B8" w:rsidRDefault="00672A6A" w:rsidP="00E378D6">
          <w:pPr>
            <w:ind w:left="394"/>
            <w:rPr>
              <w:rFonts w:ascii="Arial" w:hAnsi="Arial" w:cs="Arial"/>
              <w:sz w:val="14"/>
              <w:lang w:val="fr-FR"/>
            </w:rPr>
          </w:pPr>
        </w:p>
      </w:tc>
      <w:tc>
        <w:tcPr>
          <w:tcW w:w="3434" w:type="dxa"/>
        </w:tcPr>
        <w:p w:rsidR="00672A6A" w:rsidRPr="004B16B8" w:rsidRDefault="00672A6A" w:rsidP="00E378D6">
          <w:pPr>
            <w:ind w:left="929"/>
            <w:rPr>
              <w:rFonts w:ascii="Arial" w:hAnsi="Arial" w:cs="Arial"/>
              <w:sz w:val="14"/>
              <w:lang w:val="fr-FR"/>
            </w:rPr>
          </w:pPr>
        </w:p>
      </w:tc>
    </w:tr>
  </w:tbl>
  <w:p w:rsidR="00672A6A" w:rsidRDefault="00672A6A">
    <w:pPr>
      <w:pStyle w:val="Footer"/>
      <w:rPr>
        <w:sz w:val="15"/>
      </w:rPr>
    </w:pPr>
    <w:r>
      <w:rPr>
        <w:rFonts w:ascii="Arial" w:hAnsi="Arial"/>
        <w:b/>
        <w:sz w:val="15"/>
      </w:rPr>
      <w:tab/>
    </w:r>
    <w:r>
      <w:rPr>
        <w:rFonts w:ascii="Arial" w:hAnsi="Arial"/>
        <w:b/>
        <w:sz w:val="15"/>
      </w:rPr>
      <w:tab/>
    </w:r>
    <w:r>
      <w:rPr>
        <w:sz w:val="15"/>
      </w:rPr>
      <w:tab/>
    </w:r>
    <w:r>
      <w:rPr>
        <w:sz w:val="15"/>
      </w:rPr>
      <w:tab/>
      <w:t xml:space="preserve">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B1" w:rsidRDefault="00081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B61" w:rsidRDefault="00560B61">
      <w:r>
        <w:separator/>
      </w:r>
    </w:p>
  </w:footnote>
  <w:footnote w:type="continuationSeparator" w:id="0">
    <w:p w:rsidR="00560B61" w:rsidRDefault="00560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B1" w:rsidRDefault="00081D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6A" w:rsidRDefault="00672A6A">
    <w:pPr>
      <w:pStyle w:val="Header"/>
    </w:pPr>
    <w:r w:rsidRPr="00672A6A">
      <w:rPr>
        <w:noProof/>
      </w:rPr>
      <w:drawing>
        <wp:inline distT="0" distB="0" distL="0" distR="0">
          <wp:extent cx="800100" cy="695325"/>
          <wp:effectExtent l="19050" t="0" r="0" b="0"/>
          <wp:docPr id="5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DB1" w:rsidRDefault="00081D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B9B"/>
    <w:multiLevelType w:val="singleLevel"/>
    <w:tmpl w:val="367203A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u w:val="none"/>
      </w:rPr>
    </w:lvl>
  </w:abstractNum>
  <w:abstractNum w:abstractNumId="1">
    <w:nsid w:val="190D339D"/>
    <w:multiLevelType w:val="singleLevel"/>
    <w:tmpl w:val="7DC44A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1FBF22BA"/>
    <w:multiLevelType w:val="hybridMultilevel"/>
    <w:tmpl w:val="A4D894F6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0C5A45"/>
    <w:multiLevelType w:val="singleLevel"/>
    <w:tmpl w:val="87D442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2B7148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FF035DD"/>
    <w:multiLevelType w:val="singleLevel"/>
    <w:tmpl w:val="3766B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312E5DA3"/>
    <w:multiLevelType w:val="singleLevel"/>
    <w:tmpl w:val="E04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7">
    <w:nsid w:val="3BBA13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497B4A86"/>
    <w:multiLevelType w:val="singleLevel"/>
    <w:tmpl w:val="65CA55A2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9">
    <w:nsid w:val="52401ACA"/>
    <w:multiLevelType w:val="singleLevel"/>
    <w:tmpl w:val="BAE22A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0">
    <w:nsid w:val="5BF34E2D"/>
    <w:multiLevelType w:val="hybridMultilevel"/>
    <w:tmpl w:val="C2643310"/>
    <w:lvl w:ilvl="0" w:tplc="61241AC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02FCC"/>
    <w:multiLevelType w:val="hybridMultilevel"/>
    <w:tmpl w:val="33627C54"/>
    <w:lvl w:ilvl="0" w:tplc="1826D224">
      <w:start w:val="1"/>
      <w:numFmt w:val="lowerRoman"/>
      <w:lvlText w:val="%1)"/>
      <w:lvlJc w:val="left"/>
      <w:pPr>
        <w:ind w:left="144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F7970EB"/>
    <w:multiLevelType w:val="hybridMultilevel"/>
    <w:tmpl w:val="E69ECE06"/>
    <w:lvl w:ilvl="0" w:tplc="76A8ACFC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62E664CD"/>
    <w:multiLevelType w:val="singleLevel"/>
    <w:tmpl w:val="B4A82998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6585639D"/>
    <w:multiLevelType w:val="hybridMultilevel"/>
    <w:tmpl w:val="A990A8C6"/>
    <w:lvl w:ilvl="0" w:tplc="997A64D4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663B24E8"/>
    <w:multiLevelType w:val="singleLevel"/>
    <w:tmpl w:val="3C32CD9E"/>
    <w:lvl w:ilvl="0">
      <w:start w:val="6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6">
    <w:nsid w:val="6CDE43D9"/>
    <w:multiLevelType w:val="singleLevel"/>
    <w:tmpl w:val="188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17">
    <w:nsid w:val="712154F8"/>
    <w:multiLevelType w:val="hybridMultilevel"/>
    <w:tmpl w:val="5D6A349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5438D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>
    <w:nsid w:val="7C91140D"/>
    <w:multiLevelType w:val="singleLevel"/>
    <w:tmpl w:val="C8F60A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0">
    <w:nsid w:val="7EB113D9"/>
    <w:multiLevelType w:val="singleLevel"/>
    <w:tmpl w:val="484E6380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5"/>
  </w:num>
  <w:num w:numId="5">
    <w:abstractNumId w:val="18"/>
  </w:num>
  <w:num w:numId="6">
    <w:abstractNumId w:val="7"/>
  </w:num>
  <w:num w:numId="7">
    <w:abstractNumId w:val="1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17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XNPNGvLB6GrqX/uk75P0hO//6+s=" w:salt="/Pz8PH1GJqQ1hLHZWD4lKw==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081DB1"/>
    <w:rsid w:val="00031DAA"/>
    <w:rsid w:val="00041849"/>
    <w:rsid w:val="00070031"/>
    <w:rsid w:val="00081DB1"/>
    <w:rsid w:val="000850B3"/>
    <w:rsid w:val="000B621D"/>
    <w:rsid w:val="000C4A46"/>
    <w:rsid w:val="001412D6"/>
    <w:rsid w:val="0015337B"/>
    <w:rsid w:val="0017559A"/>
    <w:rsid w:val="001A7A2D"/>
    <w:rsid w:val="001B6974"/>
    <w:rsid w:val="001C14FE"/>
    <w:rsid w:val="001C20A6"/>
    <w:rsid w:val="001E6CA4"/>
    <w:rsid w:val="001E6E88"/>
    <w:rsid w:val="002052DE"/>
    <w:rsid w:val="00240210"/>
    <w:rsid w:val="00274098"/>
    <w:rsid w:val="002B4E3A"/>
    <w:rsid w:val="002F0F8E"/>
    <w:rsid w:val="00303B1A"/>
    <w:rsid w:val="0031386C"/>
    <w:rsid w:val="003362C5"/>
    <w:rsid w:val="00357706"/>
    <w:rsid w:val="003A31EE"/>
    <w:rsid w:val="003E03DA"/>
    <w:rsid w:val="00437DF5"/>
    <w:rsid w:val="00454325"/>
    <w:rsid w:val="004B6397"/>
    <w:rsid w:val="004C19B8"/>
    <w:rsid w:val="00510E0E"/>
    <w:rsid w:val="00536899"/>
    <w:rsid w:val="00537980"/>
    <w:rsid w:val="00560B61"/>
    <w:rsid w:val="00601230"/>
    <w:rsid w:val="00633095"/>
    <w:rsid w:val="00647D77"/>
    <w:rsid w:val="00653269"/>
    <w:rsid w:val="00657920"/>
    <w:rsid w:val="00667AF9"/>
    <w:rsid w:val="00672A6A"/>
    <w:rsid w:val="006B5FA3"/>
    <w:rsid w:val="006D5D0A"/>
    <w:rsid w:val="006E6251"/>
    <w:rsid w:val="006F42C6"/>
    <w:rsid w:val="00794F6E"/>
    <w:rsid w:val="007D3909"/>
    <w:rsid w:val="007F1069"/>
    <w:rsid w:val="008427EF"/>
    <w:rsid w:val="00843404"/>
    <w:rsid w:val="008C464D"/>
    <w:rsid w:val="008E6F31"/>
    <w:rsid w:val="00906FCB"/>
    <w:rsid w:val="00907E3F"/>
    <w:rsid w:val="0091681A"/>
    <w:rsid w:val="0091708C"/>
    <w:rsid w:val="0094484A"/>
    <w:rsid w:val="00977EDE"/>
    <w:rsid w:val="009815FE"/>
    <w:rsid w:val="00992E38"/>
    <w:rsid w:val="009A6045"/>
    <w:rsid w:val="009E5EFB"/>
    <w:rsid w:val="009F66D7"/>
    <w:rsid w:val="00A113D7"/>
    <w:rsid w:val="00A116E1"/>
    <w:rsid w:val="00A1242E"/>
    <w:rsid w:val="00A23FB7"/>
    <w:rsid w:val="00A404CF"/>
    <w:rsid w:val="00A510D3"/>
    <w:rsid w:val="00AB51A3"/>
    <w:rsid w:val="00AC6BC5"/>
    <w:rsid w:val="00B0425D"/>
    <w:rsid w:val="00B07025"/>
    <w:rsid w:val="00B33D6A"/>
    <w:rsid w:val="00B9231D"/>
    <w:rsid w:val="00BF22D3"/>
    <w:rsid w:val="00C051B3"/>
    <w:rsid w:val="00C64EA5"/>
    <w:rsid w:val="00CA205D"/>
    <w:rsid w:val="00CA2FBA"/>
    <w:rsid w:val="00CB1F6C"/>
    <w:rsid w:val="00CC052A"/>
    <w:rsid w:val="00CD4C68"/>
    <w:rsid w:val="00D01584"/>
    <w:rsid w:val="00D44532"/>
    <w:rsid w:val="00D84488"/>
    <w:rsid w:val="00D90C97"/>
    <w:rsid w:val="00D962F3"/>
    <w:rsid w:val="00DA499A"/>
    <w:rsid w:val="00E05C28"/>
    <w:rsid w:val="00E378D6"/>
    <w:rsid w:val="00E51154"/>
    <w:rsid w:val="00E546B4"/>
    <w:rsid w:val="00F351EF"/>
    <w:rsid w:val="00F80861"/>
    <w:rsid w:val="00F829F0"/>
    <w:rsid w:val="00FA35E8"/>
    <w:rsid w:val="00FC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909"/>
    <w:pPr>
      <w:widowContro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3909"/>
    <w:pPr>
      <w:keepNext/>
      <w:widowControl/>
      <w:spacing w:line="480" w:lineRule="auto"/>
      <w:jc w:val="center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D390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7D3909"/>
  </w:style>
  <w:style w:type="paragraph" w:styleId="BodyTextIndent">
    <w:name w:val="Body Text Indent"/>
    <w:basedOn w:val="Normal"/>
    <w:link w:val="BodyTextIndentChar"/>
    <w:uiPriority w:val="99"/>
    <w:rsid w:val="007D3909"/>
    <w:pPr>
      <w:tabs>
        <w:tab w:val="left" w:pos="-1440"/>
      </w:tabs>
      <w:ind w:left="720" w:hanging="720"/>
    </w:pPr>
    <w:rPr>
      <w:rFonts w:ascii="Arial" w:hAnsi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3909"/>
    <w:rPr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D3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909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D39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909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7D3909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7D3909"/>
    <w:pPr>
      <w:ind w:left="2160" w:firstLine="720"/>
    </w:pPr>
    <w:rPr>
      <w:rFonts w:ascii="Arial" w:hAnsi="Arial"/>
      <w:sz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3909"/>
    <w:rPr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7D3909"/>
    <w:pPr>
      <w:widowControl/>
      <w:jc w:val="both"/>
    </w:pPr>
    <w:rPr>
      <w:rFonts w:ascii="Arial" w:hAnsi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3909"/>
    <w:rPr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7D3909"/>
    <w:pPr>
      <w:ind w:left="720"/>
      <w:jc w:val="both"/>
    </w:pPr>
    <w:rPr>
      <w:rFonts w:ascii="Arial" w:hAnsi="Arial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3909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7D3909"/>
    <w:pPr>
      <w:widowControl/>
      <w:jc w:val="center"/>
    </w:pPr>
    <w:rPr>
      <w:b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D3909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0861"/>
    <w:pPr>
      <w:ind w:left="720"/>
    </w:pPr>
  </w:style>
  <w:style w:type="paragraph" w:styleId="BalloonText">
    <w:name w:val="Balloon Text"/>
    <w:basedOn w:val="Normal"/>
    <w:link w:val="BalloonTextChar"/>
    <w:rsid w:val="00D90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0C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0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68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PRIL-Canada-E&amp;O%20Renewal%20Applic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DCBBE-71E2-429E-817A-8CC313AD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APRIL-Canada-E&amp;O Renewal Application template</Template>
  <TotalTime>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CANADIAN SPECIAL RISK INSURANCE MANAGERS, LTD</vt:lpstr>
    </vt:vector>
  </TitlesOfParts>
  <Company>CANADIAN SPECIAL RISKS INSURANCE MGRS LTD.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SPECIAL RISK INSURANCE MANAGERS, LTD</dc:title>
  <dc:creator>kroller</dc:creator>
  <cp:lastModifiedBy>kroller</cp:lastModifiedBy>
  <cp:revision>3</cp:revision>
  <cp:lastPrinted>2008-12-11T16:08:00Z</cp:lastPrinted>
  <dcterms:created xsi:type="dcterms:W3CDTF">2016-09-14T15:12:00Z</dcterms:created>
  <dcterms:modified xsi:type="dcterms:W3CDTF">2016-09-14T15:22:00Z</dcterms:modified>
</cp:coreProperties>
</file>